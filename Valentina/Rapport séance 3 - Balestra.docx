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0A1D" w14:textId="55C0CF5B" w:rsidR="009F7E28" w:rsidRDefault="002E02EE">
      <w:r>
        <w:rPr>
          <w:b/>
          <w:bCs/>
          <w:sz w:val="40"/>
          <w:szCs w:val="40"/>
          <w:shd w:val="clear" w:color="auto" w:fill="FFFF00"/>
        </w:rPr>
        <w:t>Rendu séance n°</w:t>
      </w:r>
      <w:r w:rsidR="009F3E9A">
        <w:rPr>
          <w:b/>
          <w:bCs/>
          <w:sz w:val="40"/>
          <w:szCs w:val="40"/>
          <w:shd w:val="clear" w:color="auto" w:fill="FFFF00"/>
        </w:rPr>
        <w:t>3</w:t>
      </w:r>
    </w:p>
    <w:p w14:paraId="7A270A1E" w14:textId="77777777" w:rsidR="009F7E28" w:rsidRDefault="009F7E28">
      <w:pPr>
        <w:rPr>
          <w:b/>
          <w:bCs/>
          <w:sz w:val="40"/>
          <w:szCs w:val="40"/>
        </w:rPr>
      </w:pPr>
    </w:p>
    <w:p w14:paraId="7A270A1F" w14:textId="2D62F7DC" w:rsidR="009F7E28" w:rsidRDefault="002E02EE">
      <w:pPr>
        <w:rPr>
          <w:sz w:val="32"/>
          <w:szCs w:val="32"/>
        </w:rPr>
      </w:pPr>
      <w:r>
        <w:rPr>
          <w:sz w:val="32"/>
          <w:szCs w:val="32"/>
        </w:rPr>
        <w:t xml:space="preserve">Lors de cette séance nous avons </w:t>
      </w:r>
      <w:r w:rsidR="009F3E9A">
        <w:rPr>
          <w:sz w:val="32"/>
          <w:szCs w:val="32"/>
        </w:rPr>
        <w:t>créé</w:t>
      </w:r>
      <w:r>
        <w:rPr>
          <w:sz w:val="32"/>
          <w:szCs w:val="32"/>
        </w:rPr>
        <w:t xml:space="preserve"> la grille de jeu avec les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> :</w:t>
      </w:r>
    </w:p>
    <w:p w14:paraId="7A270A20" w14:textId="77777777" w:rsidR="009F7E28" w:rsidRDefault="002E02EE">
      <w:r>
        <w:rPr>
          <w:noProof/>
          <w:sz w:val="32"/>
          <w:szCs w:val="32"/>
        </w:rPr>
        <w:drawing>
          <wp:inline distT="0" distB="0" distL="0" distR="0" wp14:anchorId="7A270A1D" wp14:editId="7A270A1E">
            <wp:extent cx="2823210" cy="3764283"/>
            <wp:effectExtent l="5713" t="13337" r="1904" b="1903"/>
            <wp:docPr id="314442347" name="Image 1" descr="Une image contenant Appareils électroniques, câble, intérieur, fils électriques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4">
                      <a:off x="0" y="0"/>
                      <a:ext cx="2823210" cy="3764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 </w:t>
      </w:r>
    </w:p>
    <w:p w14:paraId="7A270A21" w14:textId="77777777" w:rsidR="009F7E28" w:rsidRDefault="009F7E28">
      <w:pPr>
        <w:rPr>
          <w:sz w:val="32"/>
          <w:szCs w:val="32"/>
        </w:rPr>
      </w:pPr>
    </w:p>
    <w:p w14:paraId="7A270A22" w14:textId="2A46658E" w:rsidR="009F7E28" w:rsidRDefault="002E02EE">
      <w:pPr>
        <w:rPr>
          <w:sz w:val="32"/>
          <w:szCs w:val="32"/>
        </w:rPr>
      </w:pPr>
      <w:r>
        <w:rPr>
          <w:sz w:val="32"/>
          <w:szCs w:val="32"/>
        </w:rPr>
        <w:t xml:space="preserve">On a </w:t>
      </w:r>
      <w:r w:rsidR="00EF6332">
        <w:rPr>
          <w:sz w:val="32"/>
          <w:szCs w:val="32"/>
        </w:rPr>
        <w:t>réussi à récupérer</w:t>
      </w:r>
      <w:r>
        <w:rPr>
          <w:sz w:val="32"/>
          <w:szCs w:val="32"/>
        </w:rPr>
        <w:t xml:space="preserve"> le tactile de l’écran avec 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 et nous avons associer ces 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 xml:space="preserve">) au les </w:t>
      </w:r>
      <w:proofErr w:type="spellStart"/>
      <w:r>
        <w:rPr>
          <w:sz w:val="32"/>
          <w:szCs w:val="32"/>
        </w:rPr>
        <w:t>leds</w:t>
      </w:r>
      <w:proofErr w:type="spellEnd"/>
      <w:r>
        <w:rPr>
          <w:sz w:val="32"/>
          <w:szCs w:val="32"/>
        </w:rPr>
        <w:t>.</w:t>
      </w:r>
    </w:p>
    <w:p w14:paraId="4ABEDE50" w14:textId="77777777" w:rsidR="00496D41" w:rsidRDefault="00496D41">
      <w:pPr>
        <w:rPr>
          <w:sz w:val="32"/>
          <w:szCs w:val="32"/>
        </w:rPr>
      </w:pPr>
    </w:p>
    <w:p w14:paraId="16F358C7" w14:textId="2129356E" w:rsidR="00496D41" w:rsidRDefault="00496D41">
      <w:pPr>
        <w:rPr>
          <w:sz w:val="32"/>
          <w:szCs w:val="32"/>
        </w:rPr>
      </w:pPr>
      <w:r>
        <w:rPr>
          <w:sz w:val="32"/>
          <w:szCs w:val="32"/>
        </w:rPr>
        <w:t>Notre programme :</w:t>
      </w:r>
    </w:p>
    <w:p w14:paraId="79EBDC06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#include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&lt;Adafruit_NeoPixel.h&gt;</w:t>
      </w:r>
    </w:p>
    <w:p w14:paraId="6864C6FE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#include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&lt;stdint.h&gt;</w:t>
      </w:r>
    </w:p>
    <w:p w14:paraId="7D32DF01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#include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"TouchScreen.h"</w:t>
      </w:r>
    </w:p>
    <w:p w14:paraId="23A21650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</w:t>
      </w:r>
    </w:p>
    <w:p w14:paraId="1C3EB2BD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32 = number of pixels in strip</w:t>
      </w:r>
    </w:p>
    <w:p w14:paraId="2C5BAE90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2 = pin number (most are valid)</w:t>
      </w:r>
    </w:p>
    <w:p w14:paraId="5444A31A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Parameter 3 = pixel type flags, add together as needed:</w:t>
      </w:r>
    </w:p>
    <w:p w14:paraId="6831FFA6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  NEO_KHZ800  800 KHz bitstream (most NeoPixel products w/WS2812 LEDs)</w:t>
      </w:r>
    </w:p>
    <w:p w14:paraId="61297006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  NEO_KHZ400  400 KHz (classic 'v1' (not v2) FLORA pixels, WS2811 drivers)</w:t>
      </w:r>
    </w:p>
    <w:p w14:paraId="0DBB8587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  NEO_GRB     Pixels are wired for GRB bitstream (most NeoPixel products)</w:t>
      </w:r>
    </w:p>
    <w:p w14:paraId="6DFE3C5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  NEO_RGB     Pixels are wired for RGB bitstream (v1 FLORA pixels, not v2)</w:t>
      </w:r>
    </w:p>
    <w:p w14:paraId="4D5EE86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X=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120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;</w:t>
      </w:r>
    </w:p>
    <w:p w14:paraId="4D073DE4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29DE38A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TouchScreen ts =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TouchScreen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(XP, YP, XM, YM,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300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4D3157C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24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7901750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lastRenderedPageBreak/>
        <w:t>#define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YP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A0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must be an analog pin, use "An" notation!</w:t>
      </w:r>
    </w:p>
    <w:p w14:paraId="47F4C5B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XM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A3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must be an analog pin, use "An" notation!</w:t>
      </w:r>
    </w:p>
    <w:p w14:paraId="14530FA0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YM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A1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 // can be a digital pin</w:t>
      </w:r>
    </w:p>
    <w:p w14:paraId="518B1B6E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val="en-US" w:eastAsia="fr-FR"/>
        </w:rPr>
        <w:t>#define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XP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A2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 // can be a digital pin</w:t>
      </w:r>
    </w:p>
    <w:p w14:paraId="60A82E8A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2F0E4D55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52B9909E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33EDD5F7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109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4636330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28508CA1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205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330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352FC45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205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330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048C453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205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330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770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11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32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14489312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450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575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}; </w:t>
      </w:r>
    </w:p>
    <w:p w14:paraId="3F3EDA94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450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575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69542CB7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450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575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770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5D445739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440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83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21D31162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81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94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394E90C1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int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case9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[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] = {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690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835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 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770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840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78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};</w:t>
      </w:r>
    </w:p>
    <w:p w14:paraId="1613FFC7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</w:p>
    <w:p w14:paraId="1848299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Adafruit_NeoPixel strip =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Adafruit_NeoPixel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(X,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 NEO_GRB + NEO_KHZ800);</w:t>
      </w:r>
    </w:p>
    <w:p w14:paraId="23707DD1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val="en-US" w:eastAsia="fr-FR"/>
        </w:rPr>
        <w:t>void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setup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 {</w:t>
      </w:r>
    </w:p>
    <w:p w14:paraId="2D978D59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begin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</w:p>
    <w:p w14:paraId="2A1661AE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// Initialise toute les led à 'off'</w:t>
      </w:r>
    </w:p>
    <w:p w14:paraId="37AE1B97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Serial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begin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9600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2D653F5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   </w:t>
      </w:r>
    </w:p>
    <w:p w14:paraId="203C552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459CBEB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 </w:t>
      </w:r>
    </w:p>
    <w:p w14:paraId="294D8019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proofErr w:type="spellStart"/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void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</w:t>
      </w:r>
      <w:proofErr w:type="spellStart"/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loop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() {</w:t>
      </w:r>
    </w:p>
    <w:p w14:paraId="1D37FE19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for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</w:t>
      </w:r>
      <w:proofErr w:type="spellStart"/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i =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; i &lt;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 i++ ) {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// On fait une boucle pour définir la couleur de chaque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</w:t>
      </w:r>
      <w:proofErr w:type="spellEnd"/>
    </w:p>
    <w:p w14:paraId="081BD5B5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        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setPixelColor(n° de led, Rouge, Vert, Bleu)</w:t>
      </w:r>
    </w:p>
    <w:p w14:paraId="2EE24551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[i],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);       </w:t>
      </w:r>
    </w:p>
    <w:p w14:paraId="3989EF9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// on affiche  // On fait une boucle pour définir la couleur de chaque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</w:t>
      </w:r>
      <w:proofErr w:type="spellEnd"/>
    </w:p>
    <w:p w14:paraId="7BBA6D44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        //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setPixelColor</w:t>
      </w:r>
      <w:proofErr w:type="spellEnd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(n° de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</w:t>
      </w:r>
      <w:proofErr w:type="spellEnd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, Rouge, Vert, Bleu)</w:t>
      </w:r>
    </w:p>
    <w:p w14:paraId="39FEC6FC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496D41">
        <w:rPr>
          <w:rFonts w:ascii="Consolas" w:eastAsia="Times New Roman" w:hAnsi="Consolas"/>
          <w:color w:val="C586C0"/>
          <w:kern w:val="0"/>
          <w:sz w:val="21"/>
          <w:szCs w:val="21"/>
          <w:lang w:eastAsia="fr-FR"/>
        </w:rPr>
        <w:t>for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</w:t>
      </w:r>
      <w:proofErr w:type="spellStart"/>
      <w:r w:rsidRPr="00496D41">
        <w:rPr>
          <w:rFonts w:ascii="Consolas" w:eastAsia="Times New Roman" w:hAnsi="Consolas"/>
          <w:color w:val="0CA1A6"/>
          <w:kern w:val="0"/>
          <w:sz w:val="21"/>
          <w:szCs w:val="21"/>
          <w:lang w:eastAsia="fr-FR"/>
        </w:rPr>
        <w:t>int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 i =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; i &lt;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36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; i++ ) {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// On fait une boucle pour définir la couleur de chaque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</w:t>
      </w:r>
      <w:proofErr w:type="spellEnd"/>
    </w:p>
    <w:p w14:paraId="7E247FFE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        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>// setPixelColor(n° de led, Rouge, Vert, Bleu)</w:t>
      </w:r>
    </w:p>
    <w:p w14:paraId="594F3A4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  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grille2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[i],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,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50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);       </w:t>
      </w:r>
    </w:p>
    <w:p w14:paraId="4F7C355F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// on affiche  // On fait une boucle pour définir la couleur de chaque </w:t>
      </w:r>
      <w:proofErr w:type="spellStart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>led</w:t>
      </w:r>
      <w:proofErr w:type="spellEnd"/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eastAsia="fr-FR"/>
        </w:rPr>
        <w:t xml:space="preserve">   </w:t>
      </w:r>
    </w:p>
    <w:p w14:paraId="6B186D74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setPixelColor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);</w:t>
      </w:r>
    </w:p>
    <w:p w14:paraId="232BE338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setPixelColor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78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);</w:t>
      </w:r>
    </w:p>
    <w:p w14:paraId="65B89A5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proofErr w:type="spellStart"/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eastAsia="fr-FR"/>
        </w:rPr>
        <w:t>setPixelColor</w:t>
      </w:r>
      <w:proofErr w:type="spellEnd"/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(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97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);</w:t>
      </w:r>
    </w:p>
    <w:p w14:paraId="76068C0B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 xml:space="preserve">  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setPixelColor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98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255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, </w:t>
      </w:r>
      <w:r w:rsidRPr="00496D41">
        <w:rPr>
          <w:rFonts w:ascii="Consolas" w:eastAsia="Times New Roman" w:hAnsi="Consolas"/>
          <w:color w:val="7FCBCD"/>
          <w:kern w:val="0"/>
          <w:sz w:val="21"/>
          <w:szCs w:val="21"/>
          <w:lang w:val="en-US" w:eastAsia="fr-FR"/>
        </w:rPr>
        <w:t>0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);</w:t>
      </w:r>
    </w:p>
    <w:p w14:paraId="74376CEA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lastRenderedPageBreak/>
        <w:t xml:space="preserve">    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strip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.</w:t>
      </w:r>
      <w:r w:rsidRPr="00496D41">
        <w:rPr>
          <w:rFonts w:ascii="Consolas" w:eastAsia="Times New Roman" w:hAnsi="Consolas"/>
          <w:color w:val="F39C12"/>
          <w:kern w:val="0"/>
          <w:sz w:val="21"/>
          <w:szCs w:val="21"/>
          <w:lang w:val="en-US" w:eastAsia="fr-FR"/>
        </w:rPr>
        <w:t>show</w:t>
      </w: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>();</w:t>
      </w:r>
      <w:r w:rsidRPr="00496D41">
        <w:rPr>
          <w:rFonts w:ascii="Consolas" w:eastAsia="Times New Roman" w:hAnsi="Consolas"/>
          <w:color w:val="7F8C8D"/>
          <w:kern w:val="0"/>
          <w:sz w:val="21"/>
          <w:szCs w:val="21"/>
          <w:lang w:val="en-US" w:eastAsia="fr-FR"/>
        </w:rPr>
        <w:t xml:space="preserve"> // on affiche </w:t>
      </w:r>
    </w:p>
    <w:p w14:paraId="0D5A5502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val="en-US" w:eastAsia="fr-FR"/>
        </w:rPr>
        <w:t xml:space="preserve">    </w:t>
      </w:r>
    </w:p>
    <w:p w14:paraId="5D7BD4EA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  <w:r w:rsidRPr="00496D41"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  <w:t>}</w:t>
      </w:r>
    </w:p>
    <w:p w14:paraId="72A3EEC5" w14:textId="77777777" w:rsidR="00496D41" w:rsidRPr="00496D41" w:rsidRDefault="00496D41" w:rsidP="00496D41">
      <w:pPr>
        <w:shd w:val="clear" w:color="auto" w:fill="1F272A"/>
        <w:suppressAutoHyphens w:val="0"/>
        <w:autoSpaceDN/>
        <w:spacing w:after="0" w:line="285" w:lineRule="atLeast"/>
        <w:rPr>
          <w:rFonts w:ascii="Consolas" w:eastAsia="Times New Roman" w:hAnsi="Consolas"/>
          <w:color w:val="DAE3E3"/>
          <w:kern w:val="0"/>
          <w:sz w:val="21"/>
          <w:szCs w:val="21"/>
          <w:lang w:eastAsia="fr-FR"/>
        </w:rPr>
      </w:pPr>
    </w:p>
    <w:p w14:paraId="4E017E42" w14:textId="77777777" w:rsidR="00496D41" w:rsidRDefault="00496D41">
      <w:pPr>
        <w:rPr>
          <w:sz w:val="32"/>
          <w:szCs w:val="32"/>
        </w:rPr>
      </w:pPr>
    </w:p>
    <w:p w14:paraId="0956F2C5" w14:textId="77777777" w:rsidR="00EF6332" w:rsidRDefault="00EF6332"/>
    <w:sectPr w:rsidR="00EF633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0A23" w14:textId="77777777" w:rsidR="002E02EE" w:rsidRDefault="002E02EE">
      <w:pPr>
        <w:spacing w:after="0" w:line="240" w:lineRule="auto"/>
      </w:pPr>
      <w:r>
        <w:separator/>
      </w:r>
    </w:p>
  </w:endnote>
  <w:endnote w:type="continuationSeparator" w:id="0">
    <w:p w14:paraId="7A270A25" w14:textId="77777777" w:rsidR="002E02EE" w:rsidRDefault="002E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0A1F" w14:textId="77777777" w:rsidR="002E02EE" w:rsidRDefault="002E02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A270A21" w14:textId="77777777" w:rsidR="002E02EE" w:rsidRDefault="002E0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F7E28"/>
    <w:rsid w:val="002E02EE"/>
    <w:rsid w:val="00496D41"/>
    <w:rsid w:val="009F3E9A"/>
    <w:rsid w:val="009F7E28"/>
    <w:rsid w:val="00E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0A1D"/>
  <w15:docId w15:val="{80B9DA3D-B678-4970-B9D4-98E9096F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balestra</dc:creator>
  <dc:description/>
  <cp:lastModifiedBy>valentina balestra</cp:lastModifiedBy>
  <cp:revision>3</cp:revision>
  <dcterms:created xsi:type="dcterms:W3CDTF">2024-01-12T17:24:00Z</dcterms:created>
  <dcterms:modified xsi:type="dcterms:W3CDTF">2024-01-12T17:25:00Z</dcterms:modified>
</cp:coreProperties>
</file>